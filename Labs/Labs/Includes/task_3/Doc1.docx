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52" w:rsidRDefault="00FB7552" w:rsidP="00A429BE">
      <w:pPr>
        <w:spacing w:after="600"/>
        <w:rPr>
          <w:sz w:val="28"/>
          <w:szCs w:val="28"/>
        </w:rPr>
      </w:pPr>
      <w:r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416.65pt;margin-top:10.05pt;width:1in;height:25.5pt;z-index:-251674624">
            <v:textbox style="mso-next-textbox:#_x0000_s1026">
              <w:txbxContent>
                <w:p w:rsidR="00FB7552" w:rsidRPr="00E27031" w:rsidRDefault="00FB7552" w:rsidP="00A429BE">
                  <w:pPr>
                    <w:jc w:val="center"/>
                    <w:rPr>
                      <w:b/>
                      <w:bCs/>
                      <w:i/>
                      <w:iCs/>
                      <w:color w:val="FF0000"/>
                      <w:sz w:val="32"/>
                      <w:szCs w:val="32"/>
                    </w:rPr>
                  </w:pPr>
                  <w:r w:rsidRPr="00E27031">
                    <w:rPr>
                      <w:b/>
                      <w:bCs/>
                      <w:i/>
                      <w:iCs/>
                      <w:color w:val="FF0000"/>
                      <w:sz w:val="32"/>
                      <w:szCs w:val="32"/>
                    </w:rPr>
                    <w:t>Начало</w:t>
                  </w:r>
                </w:p>
                <w:p w:rsidR="00FB7552" w:rsidRPr="00A429BE" w:rsidRDefault="00FB755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48.5pt;margin-top:35.55pt;width:.75pt;height:22.5pt;flip:x;z-index:251643904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397.15pt;margin-top:58.05pt;width:104.65pt;height:63.45pt;z-index:-251673600">
            <v:textbox>
              <w:txbxContent>
                <w:p w:rsidR="00FB7552" w:rsidRPr="00777270" w:rsidRDefault="00FB7552" w:rsidP="00D84EB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Verdana" w:hAnsi="Verdana" w:cs="Verdana"/>
                    </w:rPr>
                    <w:t>a,</w:t>
                  </w:r>
                  <w:r>
                    <w:rPr>
                      <w:rFonts w:ascii="Verdana" w:hAnsi="Verdana" w:cs="Verdana"/>
                      <w:lang w:val="en-US"/>
                    </w:rPr>
                    <w:t xml:space="preserve">  </w:t>
                  </w:r>
                  <w:r>
                    <w:rPr>
                      <w:rFonts w:ascii="Verdana" w:hAnsi="Verdana" w:cs="Verdana"/>
                    </w:rPr>
                    <w:t>sum</w:t>
                  </w:r>
                  <w:r>
                    <w:rPr>
                      <w:rFonts w:ascii="Verdana" w:hAnsi="Verdana" w:cs="Verdana"/>
                      <w:lang w:val="en-US"/>
                    </w:rPr>
                    <w:t>=0</w:t>
                  </w:r>
                </w:p>
                <w:p w:rsidR="00FB7552" w:rsidRDefault="00FB7552" w:rsidP="00D84EBF">
                  <w:pPr>
                    <w:spacing w:after="0"/>
                    <w:rPr>
                      <w:lang w:val="en-US"/>
                    </w:rPr>
                  </w:pPr>
                </w:p>
                <w:p w:rsidR="00FB7552" w:rsidRPr="00575400" w:rsidRDefault="00FB7552"/>
              </w:txbxContent>
            </v:textbox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5.75pt;margin-top:271.5pt;width:44.25pt;height:16.5pt;z-index:251654144" strokecolor="white" strokeweight="0">
            <v:textbox style="mso-next-textbox:#_x0000_s1029" inset=",,,0">
              <w:txbxContent>
                <w:p w:rsidR="00FB7552" w:rsidRPr="00E27031" w:rsidRDefault="00FB7552" w:rsidP="00883357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88.5pt;margin-top:271.5pt;width:45.75pt;height:16.5pt;z-index:251653120" strokecolor="white" strokeweight="0">
            <v:textbox style="mso-next-textbox:#_x0000_s1030" inset=",,,0">
              <w:txbxContent>
                <w:p w:rsidR="00FB7552" w:rsidRPr="00E27031" w:rsidRDefault="00FB7552" w:rsidP="0088335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611.25pt;margin-top:271.5pt;width:36.75pt;height:16.5pt;z-index:251652096" strokecolor="white" strokeweight="0">
            <v:textbox style="mso-next-textbox:#_x0000_s1031" inset=",,,0">
              <w:txbxContent>
                <w:p w:rsidR="00FB7552" w:rsidRPr="00E27031" w:rsidRDefault="00FB7552" w:rsidP="0057540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513pt;margin-top:196.5pt;width:36.75pt;height:16.5pt;z-index:251648000" strokecolor="white" strokeweight="0">
            <v:textbox style="mso-next-textbox:#_x0000_s1032" inset=",,,0">
              <w:txbxContent>
                <w:p w:rsidR="00FB7552" w:rsidRPr="00E27031" w:rsidRDefault="00FB7552" w:rsidP="0057540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379.9pt;margin-top:196.5pt;width:36.75pt;height:16.5pt;z-index:251646976" strokecolor="white" strokeweight="0">
            <v:textbox style="mso-next-textbox:#_x0000_s1033" inset=",,,0">
              <w:txbxContent>
                <w:p w:rsidR="00FB7552" w:rsidRPr="00E27031" w:rsidRDefault="00FB7552" w:rsidP="00322C2D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282pt;margin-top:271.5pt;width:36.75pt;height:16.5pt;z-index:251651072" strokecolor="white" strokeweight="0">
            <v:textbox style="mso-next-textbox:#_x0000_s1034" inset=",,,0">
              <w:txbxContent>
                <w:p w:rsidR="00FB7552" w:rsidRPr="00E27031" w:rsidRDefault="00FB7552" w:rsidP="00883357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160.5pt;margin-top:223.5pt;width:42.75pt;height:20.25pt;z-index:251650048" strokecolor="white" strokeweight="0">
            <v:textbox style="mso-next-textbox:#_x0000_s1035">
              <w:txbxContent>
                <w:p w:rsidR="00FB7552" w:rsidRPr="00E27031" w:rsidRDefault="00FB7552" w:rsidP="00575400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margin-left:726.75pt;margin-top:223.5pt;width:42.75pt;height:20.25pt;z-index:251649024" strokecolor="white" strokeweight="0">
            <v:textbox style="mso-next-textbox:#_x0000_s1036">
              <w:txbxContent>
                <w:p w:rsidR="00FB7552" w:rsidRPr="00E27031" w:rsidRDefault="00FB7552" w:rsidP="00883357">
                  <w:pP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549.75pt;margin-top:2in;width:42.75pt;height:20.25pt;z-index:251645952" strokecolor="white" strokeweight="0">
            <v:textbox>
              <w:txbxContent>
                <w:p w:rsidR="00FB7552" w:rsidRPr="00E27031" w:rsidRDefault="00FB7552" w:rsidP="00322C2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343.3pt;margin-top:2in;width:36.75pt;height:20.25pt;z-index:251644928" strokecolor="white" strokeweight="0">
            <v:textbox>
              <w:txbxContent>
                <w:p w:rsidR="00FB7552" w:rsidRPr="00E27031" w:rsidRDefault="00FB7552" w:rsidP="00575400">
                  <w:pP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B7552" w:rsidRPr="00C70A6F" w:rsidRDefault="00FB7552" w:rsidP="00C70A6F">
      <w:pPr>
        <w:rPr>
          <w:sz w:val="28"/>
          <w:szCs w:val="28"/>
        </w:rPr>
      </w:pPr>
    </w:p>
    <w:p w:rsidR="00FB7552" w:rsidRPr="00C70A6F" w:rsidRDefault="00FB7552" w:rsidP="00C70A6F">
      <w:pPr>
        <w:rPr>
          <w:sz w:val="28"/>
          <w:szCs w:val="28"/>
        </w:rPr>
      </w:pPr>
    </w:p>
    <w:p w:rsidR="00FB7552" w:rsidRPr="00C70A6F" w:rsidRDefault="00FB7552" w:rsidP="00C70A6F">
      <w:pPr>
        <w:tabs>
          <w:tab w:val="left" w:pos="10635"/>
        </w:tabs>
        <w:rPr>
          <w:sz w:val="28"/>
          <w:szCs w:val="28"/>
        </w:rPr>
      </w:pPr>
      <w:r>
        <w:rPr>
          <w:noProof/>
          <w:lang w:eastAsia="ru-RU"/>
        </w:rPr>
        <w:pict>
          <v:shape id="_x0000_s1039" type="#_x0000_t32" style="position:absolute;margin-left:448.5pt;margin-top:13.5pt;width:0;height:27.75pt;z-index:251655168" o:connectortype="straight">
            <v:stroke endarrow="block"/>
          </v:shape>
        </w:pict>
      </w:r>
    </w:p>
    <w:p w:rsidR="00FB7552" w:rsidRPr="00C70A6F" w:rsidRDefault="00FB7552" w:rsidP="00C70A6F">
      <w:pPr>
        <w:rPr>
          <w:sz w:val="28"/>
          <w:szCs w:val="28"/>
        </w:rPr>
      </w:pPr>
      <w:r>
        <w:rPr>
          <w:noProof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40" type="#_x0000_t9" style="position:absolute;margin-left:405.4pt;margin-top:14.25pt;width:85.15pt;height:1in;z-index:251656192">
            <v:textbox>
              <w:txbxContent>
                <w:p w:rsidR="00FB7552" w:rsidRDefault="00FB7552">
                  <w:r>
                    <w:rPr>
                      <w:rFonts w:ascii="Verdana" w:hAnsi="Verdana" w:cs="Verdana"/>
                      <w:b/>
                      <w:bCs/>
                      <w:i/>
                      <w:iCs/>
                      <w:color w:val="0033FF"/>
                    </w:rPr>
                    <w:t xml:space="preserve"> int</w:t>
                  </w:r>
                  <w:r>
                    <w:rPr>
                      <w:rFonts w:ascii="Verdana" w:hAnsi="Verdana" w:cs="Verdana"/>
                      <w:i/>
                      <w:iCs/>
                    </w:rPr>
                    <w:t xml:space="preserve"> i=0    i&lt;а   i++</w:t>
                  </w:r>
                </w:p>
              </w:txbxContent>
            </v:textbox>
          </v:shape>
        </w:pict>
      </w:r>
    </w:p>
    <w:p w:rsidR="00FB7552" w:rsidRDefault="00FB7552" w:rsidP="00C70A6F">
      <w:pPr>
        <w:tabs>
          <w:tab w:val="left" w:pos="10905"/>
        </w:tabs>
        <w:rPr>
          <w:sz w:val="28"/>
          <w:szCs w:val="28"/>
        </w:rPr>
      </w:pPr>
      <w:r>
        <w:rPr>
          <w:noProof/>
          <w:lang w:eastAsia="ru-RU"/>
        </w:rPr>
        <w:pict>
          <v:shape id="_x0000_s1041" type="#_x0000_t32" style="position:absolute;margin-left:346.85pt;margin-top:20.25pt;width:58.9pt;height:0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margin-left:346.5pt;margin-top:20.25pt;width:0;height:240.75pt;z-index:251663360" o:connectortype="straight"/>
        </w:pict>
      </w:r>
      <w:r>
        <w:rPr>
          <w:noProof/>
          <w:lang w:eastAsia="ru-RU"/>
        </w:rPr>
        <w:pict>
          <v:shape id="_x0000_s1043" type="#_x0000_t32" style="position:absolute;margin-left:601.5pt;margin-top:20.25pt;width:0;height:96.75pt;z-index:251666432" o:connectortype="straight"/>
        </w:pict>
      </w:r>
      <w:r>
        <w:rPr>
          <w:noProof/>
          <w:lang w:eastAsia="ru-RU"/>
        </w:rPr>
        <w:pict>
          <v:shape id="_x0000_s1044" type="#_x0000_t32" style="position:absolute;margin-left:490.55pt;margin-top:20.25pt;width:110.95pt;height:0;z-index:251665408" o:connectortype="straight"/>
        </w:pict>
      </w:r>
      <w:r>
        <w:rPr>
          <w:sz w:val="28"/>
          <w:szCs w:val="28"/>
        </w:rPr>
        <w:tab/>
        <w:t>нет</w:t>
      </w:r>
    </w:p>
    <w:p w:rsidR="00FB7552" w:rsidRDefault="00FB7552" w:rsidP="00C70A6F">
      <w:pPr>
        <w:tabs>
          <w:tab w:val="left" w:pos="8535"/>
        </w:tabs>
        <w:rPr>
          <w:sz w:val="28"/>
          <w:szCs w:val="28"/>
        </w:rPr>
      </w:pPr>
      <w:r>
        <w:rPr>
          <w:noProof/>
          <w:lang w:eastAsia="ru-RU"/>
        </w:rPr>
        <w:pict>
          <v:shape id="_x0000_s1045" type="#_x0000_t32" style="position:absolute;margin-left:346.5pt;margin-top:232.5pt;width:102pt;height:0;z-index:251662336" o:connectortype="straight"/>
        </w:pict>
      </w:r>
      <w:r>
        <w:rPr>
          <w:noProof/>
          <w:lang w:eastAsia="ru-RU"/>
        </w:rPr>
        <w:pict>
          <v:shape id="_x0000_s1046" type="#_x0000_t32" style="position:absolute;margin-left:449.25pt;margin-top:192.75pt;width:0;height:39.75pt;z-index:251661312" o:connectortype="straight"/>
        </w:pict>
      </w:r>
      <w:r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7" type="#_x0000_t109" style="position:absolute;margin-left:405.75pt;margin-top:170.25pt;width:91.5pt;height:22.5pt;z-index:251660288">
            <v:textbox>
              <w:txbxContent>
                <w:p w:rsidR="00FB7552" w:rsidRPr="004E645C" w:rsidRDefault="00FB755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E645C">
                    <w:rPr>
                      <w:rFonts w:ascii="Times New Roman" w:hAnsi="Times New Roman" w:cs="Times New Roman"/>
                      <w:b/>
                      <w:bCs/>
                    </w:rPr>
                    <w:t>sum = sum + 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32" style="position:absolute;margin-left:448.5pt;margin-top:127.5pt;width:0;height:42.75pt;z-index:251659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7" style="position:absolute;margin-left:405.75pt;margin-top:88.5pt;width:84.8pt;height:39pt;z-index:-251658240">
            <v:textbox>
              <w:txbxContent>
                <w:p w:rsidR="00FB7552" w:rsidRPr="00575400" w:rsidRDefault="00FB7552" w:rsidP="0057540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Verdana" w:hAnsi="Verdana" w:cs="Verdana"/>
                      <w:lang w:val="en-US"/>
                    </w:rPr>
                    <w:t>b</w:t>
                  </w:r>
                </w:p>
                <w:p w:rsidR="00FB7552" w:rsidRDefault="00FB7552" w:rsidP="00575400">
                  <w:pPr>
                    <w:spacing w:after="0"/>
                    <w:rPr>
                      <w:lang w:val="en-US"/>
                    </w:rPr>
                  </w:pPr>
                </w:p>
                <w:p w:rsidR="00FB7552" w:rsidRPr="00575400" w:rsidRDefault="00FB7552" w:rsidP="00575400"/>
              </w:txbxContent>
            </v:textbox>
          </v:shape>
        </w:pict>
      </w:r>
      <w:r>
        <w:rPr>
          <w:noProof/>
          <w:lang w:eastAsia="ru-RU"/>
        </w:rPr>
        <w:pict>
          <v:shape id="_x0000_s1050" type="#_x0000_t32" style="position:absolute;margin-left:448.5pt;margin-top:27.75pt;width:0;height:60.75pt;z-index:2516572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margin-left:601.5pt;margin-top:192.75pt;width:0;height:45.75pt;z-index:251670528" o:connectortype="straight"/>
        </w:pict>
      </w:r>
      <w:r>
        <w:rPr>
          <w:noProof/>
          <w:lang w:eastAsia="ru-RU"/>
        </w:rPr>
        <w:pict>
          <v:shape id="_x0000_s1052" type="#_x0000_t32" style="position:absolute;margin-left:601.5pt;margin-top:110.25pt;width:0;height:24pt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109" style="position:absolute;margin-left:563.25pt;margin-top:87.75pt;width:1in;height:20.25pt;z-index:251667456">
            <v:textbox>
              <w:txbxContent>
                <w:p w:rsidR="00FB7552" w:rsidRPr="004E645C" w:rsidRDefault="00FB7552" w:rsidP="004E645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4E645C">
                    <w:rPr>
                      <w:rFonts w:ascii="Times New Roman" w:hAnsi="Times New Roman" w:cs="Times New Roman"/>
                      <w:b/>
                      <w:bCs/>
                    </w:rPr>
                    <w:t>sum/a</w:t>
                  </w:r>
                </w:p>
                <w:p w:rsidR="00FB7552" w:rsidRDefault="00FB7552"/>
              </w:txbxContent>
            </v:textbox>
          </v:shape>
        </w:pict>
      </w:r>
      <w:r>
        <w:rPr>
          <w:sz w:val="28"/>
          <w:szCs w:val="28"/>
        </w:rPr>
        <w:tab/>
        <w:t>да</w:t>
      </w:r>
    </w:p>
    <w:p w:rsidR="00FB7552" w:rsidRDefault="00FB7552" w:rsidP="00C70A6F">
      <w:pPr>
        <w:rPr>
          <w:sz w:val="28"/>
          <w:szCs w:val="28"/>
        </w:rPr>
      </w:pPr>
    </w:p>
    <w:p w:rsidR="00FB7552" w:rsidRPr="00C70A6F" w:rsidRDefault="00FB7552" w:rsidP="00C70A6F">
      <w:pPr>
        <w:tabs>
          <w:tab w:val="left" w:pos="8295"/>
        </w:tabs>
        <w:rPr>
          <w:sz w:val="28"/>
          <w:szCs w:val="28"/>
        </w:rPr>
      </w:pPr>
      <w:r>
        <w:rPr>
          <w:noProof/>
          <w:lang w:eastAsia="ru-RU"/>
        </w:rPr>
        <w:pict>
          <v:shape id="_x0000_s1054" type="#_x0000_t7" style="position:absolute;margin-left:509.25pt;margin-top:73.15pt;width:189.7pt;height:58.5pt;z-index:-251646976">
            <v:textbox>
              <w:txbxContent>
                <w:p w:rsidR="00FB7552" w:rsidRPr="004E645C" w:rsidRDefault="00FB7552" w:rsidP="004E645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Вывод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среднего арифметического</w:t>
                  </w:r>
                </w:p>
                <w:p w:rsidR="00FB7552" w:rsidRDefault="00FB7552" w:rsidP="004E645C">
                  <w:pPr>
                    <w:spacing w:after="0"/>
                    <w:rPr>
                      <w:lang w:val="en-US"/>
                    </w:rPr>
                  </w:pPr>
                </w:p>
                <w:p w:rsidR="00FB7552" w:rsidRPr="00575400" w:rsidRDefault="00FB7552" w:rsidP="004E645C"/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176" style="position:absolute;margin-left:418.55pt;margin-top:213.75pt;width:1in;height:25.5pt;z-index:-251642880">
            <v:textbox style="mso-next-textbox:#_x0000_s1055">
              <w:txbxContent>
                <w:p w:rsidR="00FB7552" w:rsidRPr="00E27031" w:rsidRDefault="00FB7552" w:rsidP="004E645C">
                  <w:pPr>
                    <w:jc w:val="center"/>
                    <w:rPr>
                      <w:b/>
                      <w:bCs/>
                      <w:i/>
                      <w:iCs/>
                      <w:color w:val="FF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sz w:val="32"/>
                      <w:szCs w:val="32"/>
                    </w:rPr>
                    <w:t>Конец</w:t>
                  </w:r>
                  <w:r w:rsidRPr="00A50D65">
                    <w:rPr>
                      <w:b/>
                      <w:bCs/>
                      <w:i/>
                      <w:iCs/>
                      <w:color w:val="FF0000"/>
                      <w:sz w:val="32"/>
                      <w:szCs w:val="32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13.5pt;height:15.75pt">
                        <v:shadow color="#868686"/>
                        <v:textpath style="font-family:&quot;Times New Roman&quot;;font-size:14pt;v-text-kern:t" trim="t" fitpath="t" string="да"/>
                      </v:shape>
                    </w:pict>
                  </w:r>
                </w:p>
                <w:p w:rsidR="00FB7552" w:rsidRPr="00A429BE" w:rsidRDefault="00FB7552" w:rsidP="004E64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32" style="position:absolute;margin-left:453pt;margin-top:180pt;width:0;height:33.75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7" type="#_x0000_t32" style="position:absolute;margin-left:453pt;margin-top:180pt;width:148.5pt;height:0;z-index:251671552" o:connectortype="straight"/>
        </w:pict>
      </w:r>
      <w:r>
        <w:rPr>
          <w:sz w:val="28"/>
          <w:szCs w:val="28"/>
        </w:rPr>
        <w:tab/>
        <w:t xml:space="preserve">    да</w:t>
      </w:r>
    </w:p>
    <w:sectPr w:rsidR="00FB7552" w:rsidRPr="00C70A6F" w:rsidSect="00A3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29BE"/>
    <w:rsid w:val="002D36CB"/>
    <w:rsid w:val="003124B2"/>
    <w:rsid w:val="00322C2D"/>
    <w:rsid w:val="003B4E54"/>
    <w:rsid w:val="003F1324"/>
    <w:rsid w:val="004E645C"/>
    <w:rsid w:val="00575400"/>
    <w:rsid w:val="005F24C7"/>
    <w:rsid w:val="006465F3"/>
    <w:rsid w:val="006A0AE1"/>
    <w:rsid w:val="006C5A44"/>
    <w:rsid w:val="00706FDB"/>
    <w:rsid w:val="00777270"/>
    <w:rsid w:val="007D6F7C"/>
    <w:rsid w:val="00883357"/>
    <w:rsid w:val="00885D86"/>
    <w:rsid w:val="008A272B"/>
    <w:rsid w:val="00A33126"/>
    <w:rsid w:val="00A429BE"/>
    <w:rsid w:val="00A50D65"/>
    <w:rsid w:val="00C70A6F"/>
    <w:rsid w:val="00CE5CD7"/>
    <w:rsid w:val="00D84EBF"/>
    <w:rsid w:val="00E27031"/>
    <w:rsid w:val="00F43740"/>
    <w:rsid w:val="00FB639D"/>
    <w:rsid w:val="00FB7552"/>
    <w:rsid w:val="00FF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6F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8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4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8</Words>
  <Characters>47</Characters>
  <Application>Microsoft Office Outlook</Application>
  <DocSecurity>0</DocSecurity>
  <Lines>0</Lines>
  <Paragraphs>0</Paragraphs>
  <ScaleCrop>false</ScaleCrop>
  <Company>Zver-Master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Customer</cp:lastModifiedBy>
  <cp:revision>6</cp:revision>
  <dcterms:created xsi:type="dcterms:W3CDTF">2009-11-02T19:51:00Z</dcterms:created>
  <dcterms:modified xsi:type="dcterms:W3CDTF">2009-11-05T10:18:00Z</dcterms:modified>
</cp:coreProperties>
</file>